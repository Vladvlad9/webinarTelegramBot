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1114C" w14:textId="5B2334D2" w:rsidR="00186E93" w:rsidRPr="00F827E8" w:rsidRDefault="0043533A">
      <w:pPr>
        <w:pStyle w:val="a8"/>
      </w:pPr>
      <w:bookmarkStart w:id="0" w:name="_GoBack"/>
      <w:bookmarkEnd w:id="0"/>
      <w:r>
        <w:t xml:space="preserve">Как оформить рассрочку на </w:t>
      </w:r>
      <w:r>
        <w:rPr>
          <w:lang w:val="en-US"/>
        </w:rPr>
        <w:t>up</w:t>
      </w:r>
      <w:r w:rsidRPr="00F827E8">
        <w:t>?</w:t>
      </w:r>
    </w:p>
    <w:p w14:paraId="1B817876" w14:textId="238AEEFC" w:rsidR="00186E93" w:rsidRPr="00FA5495" w:rsidRDefault="00130B8E">
      <w:pPr>
        <w:pStyle w:val="1"/>
      </w:pPr>
      <w:r>
        <w:t xml:space="preserve">Доверительная </w:t>
      </w:r>
      <w:proofErr w:type="gramStart"/>
      <w:r>
        <w:t>рассрочка(</w:t>
      </w:r>
      <w:proofErr w:type="gramEnd"/>
      <w:r>
        <w:t xml:space="preserve">в 2 платежа) </w:t>
      </w:r>
    </w:p>
    <w:p w14:paraId="0477380D" w14:textId="77777777" w:rsidR="00344695" w:rsidRDefault="00344695" w:rsidP="00344695">
      <w:pPr>
        <w:pStyle w:val="3"/>
        <w:numPr>
          <w:ilvl w:val="0"/>
          <w:numId w:val="0"/>
        </w:numPr>
        <w:ind w:left="720"/>
        <w:divId w:val="1972636457"/>
      </w:pPr>
      <w:r>
        <w:rPr>
          <w:rStyle w:val="s1"/>
          <w:lang w:bidi="ar-SA"/>
        </w:rPr>
        <w:t>Это внутренняя рассрочка без гарантий для нас с полным доверием к вашей ответственности.</w:t>
      </w:r>
      <w:r>
        <w:rPr>
          <w:rStyle w:val="apple-converted-space"/>
          <w:rFonts w:ascii="UICTFontTextStyleBody" w:hAnsi="UICTFontTextStyleBody"/>
          <w:lang w:bidi="ar-SA"/>
        </w:rPr>
        <w:t> </w:t>
      </w:r>
    </w:p>
    <w:p w14:paraId="6CAE0670" w14:textId="3BDC3700" w:rsidR="00344695" w:rsidRDefault="00344695" w:rsidP="00344695">
      <w:pPr>
        <w:pStyle w:val="3"/>
        <w:numPr>
          <w:ilvl w:val="0"/>
          <w:numId w:val="0"/>
        </w:numPr>
        <w:ind w:left="720"/>
        <w:divId w:val="1972636457"/>
      </w:pPr>
      <w:r>
        <w:rPr>
          <w:rStyle w:val="s1"/>
          <w:lang w:bidi="ar-SA"/>
        </w:rPr>
        <w:t>Вы вносите первый платеж (100</w:t>
      </w:r>
      <w:r w:rsidR="00BB3C47">
        <w:rPr>
          <w:rStyle w:val="s1"/>
          <w:lang w:val="en-US" w:bidi="ar-SA"/>
        </w:rPr>
        <w:t>BYN</w:t>
      </w:r>
      <w:r>
        <w:rPr>
          <w:rStyle w:val="s1"/>
          <w:lang w:bidi="ar-SA"/>
        </w:rPr>
        <w:t>) и бронируете себе любой из тарифов. Оставшуюся часть вы должны внести до 15 июля.</w:t>
      </w:r>
      <w:r>
        <w:rPr>
          <w:rStyle w:val="apple-converted-space"/>
          <w:rFonts w:ascii="UICTFontTextStyleBody" w:hAnsi="UICTFontTextStyleBody"/>
          <w:lang w:bidi="ar-SA"/>
        </w:rPr>
        <w:t> </w:t>
      </w:r>
    </w:p>
    <w:p w14:paraId="6B39EDF9" w14:textId="77777777" w:rsidR="00344695" w:rsidRDefault="00344695" w:rsidP="00344695">
      <w:pPr>
        <w:pStyle w:val="3"/>
        <w:numPr>
          <w:ilvl w:val="0"/>
          <w:numId w:val="0"/>
        </w:numPr>
        <w:ind w:left="1080" w:hanging="360"/>
        <w:divId w:val="1972636457"/>
      </w:pPr>
      <w:r>
        <w:rPr>
          <w:rStyle w:val="s1"/>
          <w:lang w:bidi="ar-SA"/>
        </w:rPr>
        <w:t>Пожалуйста, рассчитывайте свои силы корректно</w:t>
      </w:r>
      <w:r>
        <w:rPr>
          <w:rStyle w:val="s2"/>
          <w:rFonts w:ascii="Apple Color Emoji" w:hAnsi="Apple Color Emoji" w:cs="Apple Color Emoji"/>
          <w:lang w:bidi="ar-SA"/>
        </w:rPr>
        <w:t>❤️</w:t>
      </w:r>
    </w:p>
    <w:p w14:paraId="324461B9" w14:textId="688E4AE9" w:rsidR="00186E93" w:rsidRPr="00F827E8" w:rsidRDefault="008729CD" w:rsidP="003B295C">
      <w:pPr>
        <w:pStyle w:val="1"/>
      </w:pPr>
      <w:r>
        <w:t>Рассрочка от банка (до 12 месяцев)</w:t>
      </w:r>
    </w:p>
    <w:p w14:paraId="5953DE11" w14:textId="11C764EB" w:rsidR="00011686" w:rsidRDefault="00A575C5" w:rsidP="00011686">
      <w:pPr>
        <w:pStyle w:val="3"/>
        <w:numPr>
          <w:ilvl w:val="0"/>
          <w:numId w:val="0"/>
        </w:numPr>
        <w:ind w:left="1080" w:hanging="360"/>
        <w:divId w:val="938490"/>
        <w:rPr>
          <w:rStyle w:val="s1"/>
          <w:lang w:bidi="ar-SA"/>
        </w:rPr>
      </w:pPr>
      <w:r>
        <w:rPr>
          <w:rStyle w:val="s1"/>
          <w:lang w:bidi="ar-SA"/>
        </w:rPr>
        <w:t>Более комфортный вариант- рассрочка от</w:t>
      </w:r>
      <w:r w:rsidR="00011686">
        <w:rPr>
          <w:rStyle w:val="s1"/>
          <w:lang w:bidi="ar-SA"/>
        </w:rPr>
        <w:t xml:space="preserve"> БЕЛАРУСБАНК</w:t>
      </w:r>
      <w:r>
        <w:rPr>
          <w:rStyle w:val="s1"/>
          <w:lang w:bidi="ar-SA"/>
        </w:rPr>
        <w:t>. Что</w:t>
      </w:r>
      <w:r w:rsidR="00011686">
        <w:rPr>
          <w:rStyle w:val="s1"/>
          <w:lang w:bidi="ar-SA"/>
        </w:rPr>
        <w:t xml:space="preserve"> </w:t>
      </w:r>
    </w:p>
    <w:p w14:paraId="35F21004" w14:textId="41D667AB" w:rsidR="00A575C5" w:rsidRDefault="00A575C5" w:rsidP="00011686">
      <w:pPr>
        <w:pStyle w:val="3"/>
        <w:numPr>
          <w:ilvl w:val="0"/>
          <w:numId w:val="0"/>
        </w:numPr>
        <w:ind w:left="1080" w:hanging="360"/>
        <w:divId w:val="938490"/>
      </w:pPr>
      <w:r>
        <w:rPr>
          <w:rStyle w:val="s1"/>
          <w:lang w:bidi="ar-SA"/>
        </w:rPr>
        <w:t>необходимо и какие условия?</w:t>
      </w:r>
    </w:p>
    <w:p w14:paraId="4E2DCD96" w14:textId="5EB2DC81" w:rsidR="00186E93" w:rsidRDefault="00186E93" w:rsidP="00011686">
      <w:pPr>
        <w:pStyle w:val="3"/>
        <w:numPr>
          <w:ilvl w:val="0"/>
          <w:numId w:val="0"/>
        </w:numPr>
        <w:ind w:left="720"/>
      </w:pPr>
    </w:p>
    <w:p w14:paraId="13FE7440" w14:textId="77777777" w:rsidR="001749D5" w:rsidRPr="002946A1" w:rsidRDefault="001749D5" w:rsidP="00805ED3">
      <w:pPr>
        <w:pStyle w:val="3"/>
        <w:numPr>
          <w:ilvl w:val="0"/>
          <w:numId w:val="0"/>
        </w:numPr>
        <w:ind w:left="1080"/>
        <w:divId w:val="701176974"/>
        <w:rPr>
          <w:rFonts w:ascii=".AppleSystemUIFont" w:eastAsiaTheme="minorEastAsia" w:hAnsi=".AppleSystemUIFont"/>
          <w:u w:val="single"/>
          <w:lang w:eastAsia="ru-RU" w:bidi="ar-SA"/>
        </w:rPr>
      </w:pPr>
      <w:r w:rsidRPr="001749D5">
        <w:rPr>
          <w:rFonts w:ascii="Apple Color Emoji" w:eastAsiaTheme="minorEastAsia" w:hAnsi="Apple Color Emoji" w:cs="Apple Color Emoji"/>
          <w:lang w:eastAsia="ru-RU" w:bidi="ar-SA"/>
        </w:rPr>
        <w:t>📍</w:t>
      </w:r>
      <w:r w:rsidRPr="001749D5">
        <w:rPr>
          <w:rFonts w:eastAsiaTheme="minorEastAsia"/>
          <w:lang w:eastAsia="ru-RU" w:bidi="ar-SA"/>
        </w:rPr>
        <w:t xml:space="preserve">Вид рассрочки называется </w:t>
      </w:r>
      <w:r w:rsidRPr="002946A1">
        <w:rPr>
          <w:rFonts w:eastAsiaTheme="minorEastAsia"/>
          <w:u w:val="single"/>
          <w:lang w:eastAsia="ru-RU" w:bidi="ar-SA"/>
        </w:rPr>
        <w:t>«Партнер-Онлайн кредит»</w:t>
      </w:r>
    </w:p>
    <w:p w14:paraId="23BE72C6" w14:textId="77777777" w:rsidR="001749D5" w:rsidRPr="001749D5" w:rsidRDefault="001749D5" w:rsidP="00805ED3">
      <w:pPr>
        <w:pStyle w:val="3"/>
        <w:numPr>
          <w:ilvl w:val="0"/>
          <w:numId w:val="0"/>
        </w:numPr>
        <w:ind w:left="1080"/>
        <w:divId w:val="701176974"/>
        <w:rPr>
          <w:rFonts w:ascii=".AppleSystemUIFont" w:eastAsiaTheme="minorEastAsia" w:hAnsi=".AppleSystemUIFont"/>
          <w:lang w:eastAsia="ru-RU" w:bidi="ar-SA"/>
        </w:rPr>
      </w:pPr>
      <w:r w:rsidRPr="001749D5">
        <w:rPr>
          <w:rFonts w:ascii="Apple Color Emoji" w:eastAsiaTheme="minorEastAsia" w:hAnsi="Apple Color Emoji" w:cs="Apple Color Emoji"/>
          <w:lang w:eastAsia="ru-RU" w:bidi="ar-SA"/>
        </w:rPr>
        <w:t>📍</w:t>
      </w:r>
      <w:r w:rsidRPr="001749D5">
        <w:rPr>
          <w:rFonts w:eastAsiaTheme="minorEastAsia"/>
          <w:lang w:eastAsia="ru-RU" w:bidi="ar-SA"/>
        </w:rPr>
        <w:t>Процентная ставка зависит от срока, выбираемого вами:</w:t>
      </w:r>
    </w:p>
    <w:p w14:paraId="5C45E042" w14:textId="77777777" w:rsidR="001749D5" w:rsidRPr="001749D5" w:rsidRDefault="001749D5" w:rsidP="00805ED3">
      <w:pPr>
        <w:pStyle w:val="3"/>
        <w:numPr>
          <w:ilvl w:val="0"/>
          <w:numId w:val="0"/>
        </w:numPr>
        <w:ind w:left="1080"/>
        <w:divId w:val="701176974"/>
        <w:rPr>
          <w:rFonts w:ascii=".AppleSystemUIFont" w:eastAsiaTheme="minorEastAsia" w:hAnsi=".AppleSystemUIFont"/>
          <w:lang w:eastAsia="ru-RU" w:bidi="ar-SA"/>
        </w:rPr>
      </w:pPr>
      <w:r w:rsidRPr="001749D5">
        <w:rPr>
          <w:rFonts w:eastAsiaTheme="minorEastAsia"/>
          <w:lang w:eastAsia="ru-RU" w:bidi="ar-SA"/>
        </w:rPr>
        <w:t xml:space="preserve">- срок </w:t>
      </w:r>
      <w:r w:rsidRPr="006261AF">
        <w:rPr>
          <w:rFonts w:eastAsiaTheme="minorEastAsia"/>
          <w:u w:val="single"/>
          <w:lang w:eastAsia="ru-RU" w:bidi="ar-SA"/>
        </w:rPr>
        <w:t>до 6 месяцев</w:t>
      </w:r>
      <w:r w:rsidRPr="001749D5">
        <w:rPr>
          <w:rFonts w:eastAsiaTheme="minorEastAsia"/>
          <w:lang w:eastAsia="ru-RU" w:bidi="ar-SA"/>
        </w:rPr>
        <w:t xml:space="preserve"> ставка 0,0001% годовых</w:t>
      </w:r>
    </w:p>
    <w:p w14:paraId="7FB92501" w14:textId="77777777" w:rsidR="001749D5" w:rsidRPr="001749D5" w:rsidRDefault="001749D5" w:rsidP="002946A1">
      <w:pPr>
        <w:pStyle w:val="3"/>
        <w:numPr>
          <w:ilvl w:val="0"/>
          <w:numId w:val="0"/>
        </w:numPr>
        <w:ind w:left="1080"/>
        <w:divId w:val="701176974"/>
        <w:rPr>
          <w:rFonts w:ascii=".AppleSystemUIFont" w:eastAsiaTheme="minorEastAsia" w:hAnsi=".AppleSystemUIFont"/>
          <w:lang w:eastAsia="ru-RU" w:bidi="ar-SA"/>
        </w:rPr>
      </w:pPr>
      <w:r w:rsidRPr="001749D5">
        <w:rPr>
          <w:rFonts w:eastAsiaTheme="minorEastAsia"/>
          <w:lang w:eastAsia="ru-RU" w:bidi="ar-SA"/>
        </w:rPr>
        <w:t xml:space="preserve">- срок </w:t>
      </w:r>
      <w:r w:rsidRPr="006261AF">
        <w:rPr>
          <w:rFonts w:eastAsiaTheme="minorEastAsia"/>
          <w:u w:val="single"/>
          <w:lang w:eastAsia="ru-RU" w:bidi="ar-SA"/>
        </w:rPr>
        <w:t>до 9 месяцев</w:t>
      </w:r>
      <w:r w:rsidRPr="001749D5">
        <w:rPr>
          <w:rFonts w:eastAsiaTheme="minorEastAsia"/>
          <w:lang w:eastAsia="ru-RU" w:bidi="ar-SA"/>
        </w:rPr>
        <w:t xml:space="preserve"> ставка 7% годовых</w:t>
      </w:r>
    </w:p>
    <w:p w14:paraId="7CCDA02E" w14:textId="77777777" w:rsidR="001749D5" w:rsidRPr="001749D5" w:rsidRDefault="001749D5" w:rsidP="002946A1">
      <w:pPr>
        <w:pStyle w:val="3"/>
        <w:numPr>
          <w:ilvl w:val="0"/>
          <w:numId w:val="0"/>
        </w:numPr>
        <w:ind w:left="1080"/>
        <w:divId w:val="701176974"/>
        <w:rPr>
          <w:rFonts w:ascii=".AppleSystemUIFont" w:eastAsiaTheme="minorEastAsia" w:hAnsi=".AppleSystemUIFont"/>
          <w:lang w:eastAsia="ru-RU" w:bidi="ar-SA"/>
        </w:rPr>
      </w:pPr>
      <w:r w:rsidRPr="001749D5">
        <w:rPr>
          <w:rFonts w:eastAsiaTheme="minorEastAsia"/>
          <w:lang w:eastAsia="ru-RU" w:bidi="ar-SA"/>
        </w:rPr>
        <w:t>- срок</w:t>
      </w:r>
      <w:r w:rsidRPr="006261AF">
        <w:rPr>
          <w:rFonts w:eastAsiaTheme="minorEastAsia"/>
          <w:u w:val="single"/>
          <w:lang w:eastAsia="ru-RU" w:bidi="ar-SA"/>
        </w:rPr>
        <w:t xml:space="preserve"> до 12 месяцев</w:t>
      </w:r>
      <w:r w:rsidRPr="001749D5">
        <w:rPr>
          <w:rFonts w:eastAsiaTheme="minorEastAsia"/>
          <w:lang w:eastAsia="ru-RU" w:bidi="ar-SA"/>
        </w:rPr>
        <w:t xml:space="preserve"> ставка 9% годовых</w:t>
      </w:r>
    </w:p>
    <w:p w14:paraId="7786F879" w14:textId="77777777" w:rsidR="001749D5" w:rsidRPr="001749D5" w:rsidRDefault="001749D5" w:rsidP="002946A1">
      <w:pPr>
        <w:pStyle w:val="3"/>
        <w:numPr>
          <w:ilvl w:val="0"/>
          <w:numId w:val="0"/>
        </w:numPr>
        <w:ind w:left="1080"/>
        <w:divId w:val="701176974"/>
        <w:rPr>
          <w:rFonts w:ascii=".AppleSystemUIFont" w:eastAsiaTheme="minorEastAsia" w:hAnsi=".AppleSystemUIFont"/>
          <w:lang w:eastAsia="ru-RU" w:bidi="ar-SA"/>
        </w:rPr>
      </w:pPr>
      <w:r w:rsidRPr="001749D5">
        <w:rPr>
          <w:rFonts w:ascii="Apple Color Emoji" w:eastAsiaTheme="minorEastAsia" w:hAnsi="Apple Color Emoji" w:cs="Apple Color Emoji"/>
          <w:lang w:eastAsia="ru-RU" w:bidi="ar-SA"/>
        </w:rPr>
        <w:t>📍</w:t>
      </w:r>
      <w:r w:rsidRPr="001749D5">
        <w:rPr>
          <w:rFonts w:eastAsiaTheme="minorEastAsia"/>
          <w:lang w:eastAsia="ru-RU" w:bidi="ar-SA"/>
        </w:rPr>
        <w:t>Досрочное погашение без переплат</w:t>
      </w:r>
    </w:p>
    <w:p w14:paraId="4775FDD7" w14:textId="77777777" w:rsidR="00011686" w:rsidRPr="00FA5495" w:rsidRDefault="00011686" w:rsidP="00011686">
      <w:pPr>
        <w:pStyle w:val="3"/>
        <w:numPr>
          <w:ilvl w:val="0"/>
          <w:numId w:val="0"/>
        </w:numPr>
        <w:ind w:left="720"/>
      </w:pPr>
    </w:p>
    <w:p w14:paraId="030AE349" w14:textId="4788CE8C" w:rsidR="002D4930" w:rsidRDefault="00FE2819" w:rsidP="00D70B69">
      <w:pPr>
        <w:pStyle w:val="2"/>
        <w:numPr>
          <w:ilvl w:val="0"/>
          <w:numId w:val="0"/>
        </w:numPr>
        <w:ind w:left="720"/>
        <w:divId w:val="959650390"/>
        <w:rPr>
          <w:rStyle w:val="s1"/>
          <w:lang w:bidi="ar-SA"/>
        </w:rPr>
      </w:pPr>
      <w:r>
        <w:t xml:space="preserve">2.1 </w:t>
      </w:r>
      <w:r w:rsidR="002D4930">
        <w:rPr>
          <w:rStyle w:val="s1"/>
          <w:lang w:bidi="ar-SA"/>
        </w:rPr>
        <w:t>Ч</w:t>
      </w:r>
      <w:r w:rsidR="000A00E6">
        <w:rPr>
          <w:rStyle w:val="s1"/>
          <w:lang w:bidi="ar-SA"/>
        </w:rPr>
        <w:t>ТОБЫ ОФОРМИТЬ, ВАМ НЕОБХОДИМО:</w:t>
      </w:r>
    </w:p>
    <w:p w14:paraId="2096CF4B" w14:textId="77777777" w:rsidR="00705599" w:rsidRPr="00705599" w:rsidRDefault="00705599" w:rsidP="00705599">
      <w:pPr>
        <w:pStyle w:val="3"/>
        <w:numPr>
          <w:ilvl w:val="0"/>
          <w:numId w:val="0"/>
        </w:numPr>
        <w:ind w:left="1080"/>
        <w:divId w:val="106658302"/>
        <w:rPr>
          <w:rFonts w:ascii=".AppleSystemUIFont" w:eastAsiaTheme="minorEastAsia" w:hAnsi=".AppleSystemUIFont"/>
          <w:lang w:eastAsia="ru-RU" w:bidi="ar-SA"/>
        </w:rPr>
      </w:pPr>
      <w:r w:rsidRPr="00705599">
        <w:rPr>
          <w:rFonts w:ascii="Apple Color Emoji" w:eastAsiaTheme="minorEastAsia" w:hAnsi="Apple Color Emoji" w:cs="Apple Color Emoji"/>
          <w:lang w:eastAsia="ru-RU" w:bidi="ar-SA"/>
        </w:rPr>
        <w:t>📍</w:t>
      </w:r>
      <w:r w:rsidRPr="00705599">
        <w:rPr>
          <w:rFonts w:eastAsiaTheme="minorEastAsia"/>
          <w:lang w:eastAsia="ru-RU" w:bidi="ar-SA"/>
        </w:rPr>
        <w:t>Иметь физическую или виртуальную карту Беларусбанка (можно сделать онлайн в течение 24 часов)</w:t>
      </w:r>
    </w:p>
    <w:p w14:paraId="549B39D3" w14:textId="77777777" w:rsidR="00705599" w:rsidRPr="00705599" w:rsidRDefault="00705599" w:rsidP="00705599">
      <w:pPr>
        <w:pStyle w:val="3"/>
        <w:numPr>
          <w:ilvl w:val="0"/>
          <w:numId w:val="0"/>
        </w:numPr>
        <w:ind w:left="1080"/>
        <w:divId w:val="106658302"/>
        <w:rPr>
          <w:rFonts w:ascii=".AppleSystemUIFont" w:eastAsiaTheme="minorEastAsia" w:hAnsi=".AppleSystemUIFont"/>
          <w:lang w:eastAsia="ru-RU" w:bidi="ar-SA"/>
        </w:rPr>
      </w:pPr>
      <w:r w:rsidRPr="00705599">
        <w:rPr>
          <w:rFonts w:ascii="Apple Color Emoji" w:eastAsiaTheme="minorEastAsia" w:hAnsi="Apple Color Emoji" w:cs="Apple Color Emoji"/>
          <w:lang w:eastAsia="ru-RU" w:bidi="ar-SA"/>
        </w:rPr>
        <w:t>📍</w:t>
      </w:r>
      <w:r w:rsidRPr="00705599">
        <w:rPr>
          <w:rFonts w:eastAsiaTheme="minorEastAsia"/>
          <w:lang w:eastAsia="ru-RU" w:bidi="ar-SA"/>
        </w:rPr>
        <w:t>Выбрать тариф и срок рассрочки, сообщить нам вместе с вашими ФИО</w:t>
      </w:r>
    </w:p>
    <w:p w14:paraId="62063BBA" w14:textId="77777777" w:rsidR="00705599" w:rsidRPr="00705599" w:rsidRDefault="00705599" w:rsidP="00705599">
      <w:pPr>
        <w:pStyle w:val="3"/>
        <w:numPr>
          <w:ilvl w:val="0"/>
          <w:numId w:val="0"/>
        </w:numPr>
        <w:ind w:left="1080"/>
        <w:divId w:val="106658302"/>
        <w:rPr>
          <w:rFonts w:ascii=".AppleSystemUIFont" w:eastAsiaTheme="minorEastAsia" w:hAnsi=".AppleSystemUIFont"/>
          <w:lang w:eastAsia="ru-RU" w:bidi="ar-SA"/>
        </w:rPr>
      </w:pPr>
      <w:r w:rsidRPr="00705599">
        <w:rPr>
          <w:rFonts w:ascii="Apple Color Emoji" w:eastAsiaTheme="minorEastAsia" w:hAnsi="Apple Color Emoji" w:cs="Apple Color Emoji"/>
          <w:lang w:eastAsia="ru-RU" w:bidi="ar-SA"/>
        </w:rPr>
        <w:t>📍</w:t>
      </w:r>
      <w:r w:rsidRPr="00705599">
        <w:rPr>
          <w:rFonts w:eastAsiaTheme="minorEastAsia"/>
          <w:lang w:eastAsia="ru-RU" w:bidi="ar-SA"/>
        </w:rPr>
        <w:t>Получить номер счет-фактуры</w:t>
      </w:r>
    </w:p>
    <w:p w14:paraId="242E33E0" w14:textId="7B404312" w:rsidR="00705599" w:rsidRPr="003B295C" w:rsidRDefault="00705599" w:rsidP="00705599">
      <w:pPr>
        <w:pStyle w:val="3"/>
        <w:numPr>
          <w:ilvl w:val="0"/>
          <w:numId w:val="0"/>
        </w:numPr>
        <w:ind w:left="1080"/>
        <w:divId w:val="106658302"/>
        <w:rPr>
          <w:rFonts w:ascii=".AppleSystemUIFont" w:eastAsiaTheme="minorEastAsia" w:hAnsi=".AppleSystemUIFont"/>
          <w:lang w:eastAsia="ru-RU" w:bidi="ar-SA"/>
        </w:rPr>
      </w:pPr>
      <w:r w:rsidRPr="00705599">
        <w:rPr>
          <w:rFonts w:ascii="Apple Color Emoji" w:eastAsiaTheme="minorEastAsia" w:hAnsi="Apple Color Emoji" w:cs="Apple Color Emoji"/>
          <w:lang w:eastAsia="ru-RU" w:bidi="ar-SA"/>
        </w:rPr>
        <w:t>📍</w:t>
      </w:r>
      <w:r w:rsidRPr="00705599">
        <w:rPr>
          <w:rFonts w:eastAsiaTheme="minorEastAsia"/>
          <w:lang w:eastAsia="ru-RU" w:bidi="ar-SA"/>
        </w:rPr>
        <w:t>Подать заявку в банк через интернет-банкинг или мобильное приложение (раздел «заявки»- кредит «онлайн-партнер»- ввести свои данные, номер счет-фактуры, срок и сумму</w:t>
      </w:r>
      <w:r w:rsidR="003B295C">
        <w:rPr>
          <w:rFonts w:eastAsiaTheme="minorEastAsia"/>
          <w:lang w:eastAsia="ru-RU" w:bidi="ar-SA"/>
        </w:rPr>
        <w:t>)</w:t>
      </w:r>
    </w:p>
    <w:p w14:paraId="1B88E208" w14:textId="6122A5D3" w:rsidR="00705599" w:rsidRPr="00705599" w:rsidRDefault="00705599" w:rsidP="00705599">
      <w:pPr>
        <w:pStyle w:val="3"/>
        <w:numPr>
          <w:ilvl w:val="0"/>
          <w:numId w:val="0"/>
        </w:numPr>
        <w:ind w:left="1080"/>
        <w:divId w:val="106658302"/>
        <w:rPr>
          <w:rFonts w:ascii=".AppleSystemUIFont" w:eastAsiaTheme="minorEastAsia" w:hAnsi=".AppleSystemUIFont"/>
          <w:lang w:eastAsia="ru-RU" w:bidi="ar-SA"/>
        </w:rPr>
      </w:pPr>
      <w:r w:rsidRPr="00705599">
        <w:rPr>
          <w:rFonts w:ascii="Apple Color Emoji" w:eastAsiaTheme="minorEastAsia" w:hAnsi="Apple Color Emoji" w:cs="Apple Color Emoji"/>
          <w:lang w:eastAsia="ru-RU" w:bidi="ar-SA"/>
        </w:rPr>
        <w:t>📍</w:t>
      </w:r>
      <w:r w:rsidRPr="00705599">
        <w:rPr>
          <w:rFonts w:eastAsiaTheme="minorEastAsia"/>
          <w:lang w:eastAsia="ru-RU" w:bidi="ar-SA"/>
        </w:rPr>
        <w:t>Банк рассмотрит вашу заявку и даст ответ в течение 24 часов</w:t>
      </w:r>
    </w:p>
    <w:p w14:paraId="6D541596" w14:textId="77777777" w:rsidR="00705599" w:rsidRPr="00705599" w:rsidRDefault="00705599" w:rsidP="00705599">
      <w:pPr>
        <w:pStyle w:val="3"/>
        <w:numPr>
          <w:ilvl w:val="0"/>
          <w:numId w:val="0"/>
        </w:numPr>
        <w:ind w:left="1080"/>
        <w:divId w:val="106658302"/>
        <w:rPr>
          <w:rFonts w:ascii=".AppleSystemUIFont" w:eastAsiaTheme="minorEastAsia" w:hAnsi=".AppleSystemUIFont"/>
          <w:lang w:eastAsia="ru-RU" w:bidi="ar-SA"/>
        </w:rPr>
      </w:pPr>
      <w:r w:rsidRPr="00705599">
        <w:rPr>
          <w:rFonts w:ascii="Apple Color Emoji" w:eastAsiaTheme="minorEastAsia" w:hAnsi="Apple Color Emoji" w:cs="Apple Color Emoji"/>
          <w:lang w:eastAsia="ru-RU" w:bidi="ar-SA"/>
        </w:rPr>
        <w:t>📍</w:t>
      </w:r>
      <w:r w:rsidRPr="00705599">
        <w:rPr>
          <w:rFonts w:eastAsiaTheme="minorEastAsia"/>
          <w:lang w:eastAsia="ru-RU" w:bidi="ar-SA"/>
        </w:rPr>
        <w:t>Ответ из банка приходит и вам, и мне</w:t>
      </w:r>
    </w:p>
    <w:p w14:paraId="4DCCFCAC" w14:textId="77777777" w:rsidR="00705599" w:rsidRPr="00705599" w:rsidRDefault="00705599" w:rsidP="00705599">
      <w:pPr>
        <w:pStyle w:val="3"/>
        <w:numPr>
          <w:ilvl w:val="0"/>
          <w:numId w:val="0"/>
        </w:numPr>
        <w:ind w:left="1080"/>
        <w:divId w:val="106658302"/>
        <w:rPr>
          <w:rFonts w:ascii=".AppleSystemUIFont" w:eastAsiaTheme="minorEastAsia" w:hAnsi=".AppleSystemUIFont"/>
          <w:lang w:eastAsia="ru-RU" w:bidi="ar-SA"/>
        </w:rPr>
      </w:pPr>
      <w:r w:rsidRPr="00705599">
        <w:rPr>
          <w:rFonts w:ascii="Apple Color Emoji" w:eastAsiaTheme="minorEastAsia" w:hAnsi="Apple Color Emoji" w:cs="Apple Color Emoji"/>
          <w:lang w:eastAsia="ru-RU" w:bidi="ar-SA"/>
        </w:rPr>
        <w:t>📍</w:t>
      </w:r>
      <w:r w:rsidRPr="00705599">
        <w:rPr>
          <w:rFonts w:eastAsiaTheme="minorEastAsia"/>
          <w:lang w:eastAsia="ru-RU" w:bidi="ar-SA"/>
        </w:rPr>
        <w:t>После подтверждения вы оплачиваете равными долями в течение выбранного срока в банк (информация о датах приходит от банка)</w:t>
      </w:r>
    </w:p>
    <w:p w14:paraId="4C0642F4" w14:textId="77777777" w:rsidR="00705599" w:rsidRPr="00705599" w:rsidRDefault="00705599" w:rsidP="00705599">
      <w:pPr>
        <w:pStyle w:val="3"/>
        <w:numPr>
          <w:ilvl w:val="0"/>
          <w:numId w:val="0"/>
        </w:numPr>
        <w:ind w:left="1080"/>
        <w:divId w:val="106658302"/>
        <w:rPr>
          <w:rFonts w:ascii=".AppleSystemUIFont" w:eastAsiaTheme="minorEastAsia" w:hAnsi=".AppleSystemUIFont"/>
          <w:lang w:eastAsia="ru-RU" w:bidi="ar-SA"/>
        </w:rPr>
      </w:pPr>
      <w:r w:rsidRPr="00705599">
        <w:rPr>
          <w:rFonts w:ascii="Apple Color Emoji" w:eastAsiaTheme="minorEastAsia" w:hAnsi="Apple Color Emoji" w:cs="Apple Color Emoji"/>
          <w:lang w:eastAsia="ru-RU" w:bidi="ar-SA"/>
        </w:rPr>
        <w:lastRenderedPageBreak/>
        <w:t>📍</w:t>
      </w:r>
      <w:r w:rsidRPr="00705599">
        <w:rPr>
          <w:rFonts w:eastAsiaTheme="minorEastAsia"/>
          <w:lang w:eastAsia="ru-RU" w:bidi="ar-SA"/>
        </w:rPr>
        <w:t>ПЕРВОНАЧАЛЬНЫЙ ВЗНОС НЕ НУЖЕН</w:t>
      </w:r>
    </w:p>
    <w:p w14:paraId="0B9FA3CB" w14:textId="77777777" w:rsidR="00705599" w:rsidRDefault="00705599" w:rsidP="00705599">
      <w:pPr>
        <w:pStyle w:val="3"/>
        <w:numPr>
          <w:ilvl w:val="0"/>
          <w:numId w:val="0"/>
        </w:numPr>
        <w:ind w:left="720"/>
        <w:divId w:val="959650390"/>
      </w:pPr>
    </w:p>
    <w:p w14:paraId="529415D9" w14:textId="68CF0656" w:rsidR="008A3D61" w:rsidRDefault="00416DDE" w:rsidP="00416DDE">
      <w:pPr>
        <w:pStyle w:val="2"/>
        <w:numPr>
          <w:ilvl w:val="0"/>
          <w:numId w:val="0"/>
        </w:numPr>
        <w:divId w:val="1863125835"/>
      </w:pPr>
      <w:r>
        <w:rPr>
          <w:rStyle w:val="s1"/>
          <w:lang w:bidi="ar-SA"/>
        </w:rPr>
        <w:t>ЕСЛИ ВАМ Н</w:t>
      </w:r>
      <w:r w:rsidR="00CA2B5D">
        <w:rPr>
          <w:rStyle w:val="s1"/>
          <w:lang w:bidi="ar-SA"/>
        </w:rPr>
        <w:t>ЕОБХОДИМА</w:t>
      </w:r>
      <w:r>
        <w:rPr>
          <w:rStyle w:val="s1"/>
          <w:lang w:bidi="ar-SA"/>
        </w:rPr>
        <w:t xml:space="preserve"> РАССРОЧКА</w:t>
      </w:r>
      <w:r w:rsidR="00CA2B5D">
        <w:rPr>
          <w:rStyle w:val="s1"/>
          <w:lang w:bidi="ar-SA"/>
        </w:rPr>
        <w:t>, НАПИШИТЕ МНЕ</w:t>
      </w:r>
      <w:r w:rsidR="00C95164">
        <w:rPr>
          <w:rStyle w:val="s1"/>
          <w:lang w:bidi="ar-SA"/>
        </w:rPr>
        <w:t>, Я ПОМОГУ ВАМ ОФОРМИТЬ ЕЁ БЫСТРО И САМЫМ УДОБНЫМ ВАРИАНТОМ</w:t>
      </w:r>
      <w:r w:rsidR="00B27FB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764"/>
          </mc:Choice>
          <mc:Fallback>
            <w:t>❤</w:t>
          </mc:Fallback>
        </mc:AlternateContent>
      </w:r>
      <w:r w:rsidR="00B27FB8">
        <w:t>️</w:t>
      </w:r>
    </w:p>
    <w:p w14:paraId="640EE7EA" w14:textId="238C46AA" w:rsidR="00CA36E1" w:rsidRPr="00B336C6" w:rsidRDefault="00A97A63" w:rsidP="00B336C6">
      <w:pPr>
        <w:pStyle w:val="2"/>
        <w:numPr>
          <w:ilvl w:val="0"/>
          <w:numId w:val="0"/>
        </w:numPr>
        <w:divId w:val="1863125835"/>
      </w:pPr>
      <w:r>
        <w:t xml:space="preserve">Телеграмм </w:t>
      </w:r>
      <w:r w:rsidR="000076AF" w:rsidRPr="000076AF">
        <w:t>@</w:t>
      </w:r>
      <w:proofErr w:type="spellStart"/>
      <w:r w:rsidR="000076AF" w:rsidRPr="000076AF">
        <w:t>esenia_sergeeva</w:t>
      </w:r>
      <w:proofErr w:type="spellEnd"/>
      <w:r w:rsidR="00B336C6">
        <w:t xml:space="preserve">                              </w:t>
      </w:r>
    </w:p>
    <w:p w14:paraId="04BD590E" w14:textId="77777777" w:rsidR="008A3D61" w:rsidRDefault="008A3D61" w:rsidP="00416DDE">
      <w:pPr>
        <w:pStyle w:val="2"/>
        <w:numPr>
          <w:ilvl w:val="0"/>
          <w:numId w:val="0"/>
        </w:numPr>
        <w:ind w:left="720"/>
        <w:divId w:val="959650390"/>
      </w:pPr>
    </w:p>
    <w:p w14:paraId="4E34D4F9" w14:textId="53BE147A" w:rsidR="00186E93" w:rsidRPr="00FA5495" w:rsidRDefault="00186E93" w:rsidP="00416DDE">
      <w:pPr>
        <w:pStyle w:val="2"/>
        <w:numPr>
          <w:ilvl w:val="0"/>
          <w:numId w:val="0"/>
        </w:numPr>
        <w:ind w:left="360"/>
      </w:pPr>
    </w:p>
    <w:p w14:paraId="045AB677" w14:textId="539E9231" w:rsidR="00186E93" w:rsidRPr="00FA5495" w:rsidRDefault="00186E93" w:rsidP="00416DDE">
      <w:pPr>
        <w:pStyle w:val="2"/>
        <w:numPr>
          <w:ilvl w:val="0"/>
          <w:numId w:val="0"/>
        </w:numPr>
        <w:ind w:left="720"/>
      </w:pPr>
    </w:p>
    <w:sectPr w:rsidR="00186E93" w:rsidRPr="00FA5495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41B03" w14:textId="77777777" w:rsidR="00816AEA" w:rsidRDefault="00816AEA">
      <w:pPr>
        <w:spacing w:after="0" w:line="240" w:lineRule="auto"/>
      </w:pPr>
      <w:r>
        <w:separator/>
      </w:r>
    </w:p>
    <w:p w14:paraId="0FBD35DB" w14:textId="77777777" w:rsidR="00816AEA" w:rsidRDefault="00816AEA"/>
  </w:endnote>
  <w:endnote w:type="continuationSeparator" w:id="0">
    <w:p w14:paraId="56AB4EE9" w14:textId="77777777" w:rsidR="00816AEA" w:rsidRDefault="00816AEA">
      <w:pPr>
        <w:spacing w:after="0" w:line="240" w:lineRule="auto"/>
      </w:pPr>
      <w:r>
        <w:continuationSeparator/>
      </w:r>
    </w:p>
    <w:p w14:paraId="04FF1D69" w14:textId="77777777" w:rsidR="00816AEA" w:rsidRDefault="00816A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.AppleColorEmojiUI">
    <w:altName w:val="Cambria"/>
    <w:charset w:val="00"/>
    <w:family w:val="roman"/>
    <w:pitch w:val="default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B1096" w14:textId="6221404D" w:rsidR="00186E93" w:rsidRDefault="00113EAD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F827E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0958B" w14:textId="77777777" w:rsidR="00816AEA" w:rsidRDefault="00816AEA">
      <w:pPr>
        <w:spacing w:after="0" w:line="240" w:lineRule="auto"/>
      </w:pPr>
      <w:r>
        <w:separator/>
      </w:r>
    </w:p>
    <w:p w14:paraId="25C5D63B" w14:textId="77777777" w:rsidR="00816AEA" w:rsidRDefault="00816AEA"/>
  </w:footnote>
  <w:footnote w:type="continuationSeparator" w:id="0">
    <w:p w14:paraId="08AEE358" w14:textId="77777777" w:rsidR="00816AEA" w:rsidRDefault="00816AEA">
      <w:pPr>
        <w:spacing w:after="0" w:line="240" w:lineRule="auto"/>
      </w:pPr>
      <w:r>
        <w:continuationSeparator/>
      </w:r>
    </w:p>
    <w:p w14:paraId="38544AEF" w14:textId="77777777" w:rsidR="00816AEA" w:rsidRDefault="00816A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3A"/>
    <w:rsid w:val="000076AF"/>
    <w:rsid w:val="00011686"/>
    <w:rsid w:val="000A00E6"/>
    <w:rsid w:val="00113EAD"/>
    <w:rsid w:val="00130B8E"/>
    <w:rsid w:val="001749D5"/>
    <w:rsid w:val="00186E93"/>
    <w:rsid w:val="002946A1"/>
    <w:rsid w:val="002D4930"/>
    <w:rsid w:val="00344695"/>
    <w:rsid w:val="003B295C"/>
    <w:rsid w:val="00416DDE"/>
    <w:rsid w:val="0043533A"/>
    <w:rsid w:val="005F3F9A"/>
    <w:rsid w:val="006261AF"/>
    <w:rsid w:val="00705599"/>
    <w:rsid w:val="0080584D"/>
    <w:rsid w:val="00805ED3"/>
    <w:rsid w:val="00816AEA"/>
    <w:rsid w:val="008729CD"/>
    <w:rsid w:val="008A3D61"/>
    <w:rsid w:val="00A575C5"/>
    <w:rsid w:val="00A97A63"/>
    <w:rsid w:val="00B27FB8"/>
    <w:rsid w:val="00B336C6"/>
    <w:rsid w:val="00BB3C47"/>
    <w:rsid w:val="00C95164"/>
    <w:rsid w:val="00CA2B5D"/>
    <w:rsid w:val="00CA36E1"/>
    <w:rsid w:val="00D70B69"/>
    <w:rsid w:val="00D91EBF"/>
    <w:rsid w:val="00F827E8"/>
    <w:rsid w:val="00FA5495"/>
    <w:rsid w:val="00FE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BB14"/>
  <w15:chartTrackingRefBased/>
  <w15:docId w15:val="{48149385-3825-EF4F-BCB8-B5444DDD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ru-RU" w:eastAsia="ja-JP" w:bidi="ru-RU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F9A"/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Заголовок Знак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Дата Знак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Выделенная цитата Знак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</w:rPr>
  </w:style>
  <w:style w:type="character" w:styleId="af2">
    <w:name w:val="Strong"/>
    <w:basedOn w:val="a0"/>
    <w:uiPriority w:val="22"/>
    <w:semiHidden/>
    <w:unhideWhenUsed/>
    <w:qFormat/>
    <w:rPr>
      <w:b/>
      <w:bCs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4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5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Подзаголовок Знак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6">
    <w:name w:val="Placeholder Text"/>
    <w:basedOn w:val="a0"/>
    <w:uiPriority w:val="99"/>
    <w:semiHidden/>
    <w:rPr>
      <w:color w:val="808080"/>
    </w:rPr>
  </w:style>
  <w:style w:type="paragraph" w:customStyle="1" w:styleId="p1">
    <w:name w:val="p1"/>
    <w:basedOn w:val="a"/>
    <w:rsid w:val="00344695"/>
    <w:pPr>
      <w:spacing w:after="0" w:line="240" w:lineRule="auto"/>
      <w:ind w:left="0"/>
    </w:pPr>
    <w:rPr>
      <w:rFonts w:ascii=".AppleSystemUIFont" w:eastAsiaTheme="minorEastAsia" w:hAnsi=".AppleSystemUIFont" w:cs="Times New Roman"/>
      <w:color w:val="auto"/>
      <w:sz w:val="26"/>
      <w:szCs w:val="26"/>
      <w:lang w:eastAsia="ru-RU" w:bidi="ar-SA"/>
    </w:rPr>
  </w:style>
  <w:style w:type="character" w:customStyle="1" w:styleId="s1">
    <w:name w:val="s1"/>
    <w:basedOn w:val="a0"/>
    <w:rsid w:val="0034469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a0"/>
    <w:rsid w:val="00344695"/>
    <w:rPr>
      <w:rFonts w:ascii=".AppleColorEmojiUI" w:hAnsi=".AppleColorEmojiUI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344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\AppData\Roaming\Telegram%20Desktop\%7bFF148C43-F198-0A44-B593-31FBD91F4091%7dtf16392126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{FF148C43-F198-0A44-B593-31FBD91F4091}tf16392126.dotx</Template>
  <TotalTime>0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Shlyomina</dc:creator>
  <cp:keywords/>
  <dc:description/>
  <cp:lastModifiedBy>mi</cp:lastModifiedBy>
  <cp:revision>4</cp:revision>
  <dcterms:created xsi:type="dcterms:W3CDTF">2023-06-28T17:59:00Z</dcterms:created>
  <dcterms:modified xsi:type="dcterms:W3CDTF">2023-06-29T07:42:00Z</dcterms:modified>
</cp:coreProperties>
</file>